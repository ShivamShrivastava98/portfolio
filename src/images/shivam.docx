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E841E01" w14:textId="77777777" w:rsidTr="001B2ABD">
        <w:trPr>
          <w:trHeight w:val="4410"/>
        </w:trPr>
        <w:tc>
          <w:tcPr>
            <w:tcW w:w="3600" w:type="dxa"/>
            <w:vAlign w:val="bottom"/>
          </w:tcPr>
          <w:p w14:paraId="764E1302" w14:textId="77777777" w:rsidR="001B2ABD" w:rsidRDefault="001B2ABD" w:rsidP="001B2ABD">
            <w:pPr>
              <w:tabs>
                <w:tab w:val="left" w:pos="990"/>
              </w:tabs>
              <w:jc w:val="center"/>
            </w:pPr>
            <w:r>
              <w:rPr>
                <w:noProof/>
              </w:rPr>
              <mc:AlternateContent>
                <mc:Choice Requires="wps">
                  <w:drawing>
                    <wp:inline distT="0" distB="0" distL="0" distR="0" wp14:anchorId="72BBDA81" wp14:editId="2BBA7C81">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73C62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2C3C35BB" w14:textId="77777777" w:rsidR="001B2ABD" w:rsidRDefault="001B2ABD" w:rsidP="000C45FF">
            <w:pPr>
              <w:tabs>
                <w:tab w:val="left" w:pos="990"/>
              </w:tabs>
            </w:pPr>
          </w:p>
        </w:tc>
        <w:tc>
          <w:tcPr>
            <w:tcW w:w="6470" w:type="dxa"/>
            <w:vAlign w:val="bottom"/>
          </w:tcPr>
          <w:p w14:paraId="6D3CBF35" w14:textId="7929E3D6" w:rsidR="00C47081" w:rsidRPr="00C47081" w:rsidRDefault="00C47081" w:rsidP="00C47081">
            <w:pPr>
              <w:pStyle w:val="Title"/>
              <w:rPr>
                <w:sz w:val="72"/>
                <w:szCs w:val="72"/>
              </w:rPr>
            </w:pPr>
            <w:r w:rsidRPr="00C47081">
              <w:rPr>
                <w:sz w:val="72"/>
                <w:szCs w:val="72"/>
              </w:rPr>
              <w:t>shivam shrivastava</w:t>
            </w:r>
          </w:p>
          <w:p w14:paraId="3E9ED5FD" w14:textId="4366C739" w:rsidR="001B2ABD" w:rsidRDefault="00C47081" w:rsidP="001B2ABD">
            <w:pPr>
              <w:pStyle w:val="Subtitle"/>
            </w:pPr>
            <w:r>
              <w:rPr>
                <w:spacing w:val="0"/>
                <w:w w:val="100"/>
              </w:rPr>
              <w:t>FULLSTACK DEVELOPER</w:t>
            </w:r>
          </w:p>
        </w:tc>
      </w:tr>
      <w:tr w:rsidR="001B2ABD" w14:paraId="0ACAC60A" w14:textId="77777777" w:rsidTr="001B2ABD">
        <w:tc>
          <w:tcPr>
            <w:tcW w:w="3600" w:type="dxa"/>
          </w:tcPr>
          <w:sdt>
            <w:sdtPr>
              <w:id w:val="-1711873194"/>
              <w:placeholder>
                <w:docPart w:val="EB74EDE3028144898E72ABF70072D702"/>
              </w:placeholder>
              <w:temporary/>
              <w:showingPlcHdr/>
              <w15:appearance w15:val="hidden"/>
            </w:sdtPr>
            <w:sdtContent>
              <w:p w14:paraId="5D7FF70F" w14:textId="77777777" w:rsidR="001B2ABD" w:rsidRDefault="00036450" w:rsidP="00036450">
                <w:pPr>
                  <w:pStyle w:val="Heading3"/>
                </w:pPr>
                <w:r w:rsidRPr="00D5459D">
                  <w:t>Profile</w:t>
                </w:r>
              </w:p>
            </w:sdtContent>
          </w:sdt>
          <w:sdt>
            <w:sdtPr>
              <w:id w:val="355866036"/>
              <w:placeholder>
                <w:docPart w:val="21DA19A0C82441059482122AB05ABB34"/>
              </w:placeholder>
              <w:temporary/>
              <w:showingPlcHdr/>
              <w15:appearance w15:val="hidden"/>
            </w:sdtPr>
            <w:sdtContent>
              <w:p w14:paraId="1135ED7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CE3C11A" w14:textId="77777777" w:rsidR="009260CD" w:rsidRDefault="009260CD" w:rsidP="009260CD"/>
              <w:p w14:paraId="2873D83D"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F3B752C" w14:textId="77777777" w:rsidR="00036450" w:rsidRDefault="00036450" w:rsidP="00036450"/>
          <w:sdt>
            <w:sdtPr>
              <w:id w:val="-1954003311"/>
              <w:placeholder>
                <w:docPart w:val="49D4088A531341F1A217EC0E83202231"/>
              </w:placeholder>
              <w:temporary/>
              <w:showingPlcHdr/>
              <w15:appearance w15:val="hidden"/>
            </w:sdtPr>
            <w:sdtContent>
              <w:p w14:paraId="270B1119" w14:textId="77777777" w:rsidR="00036450" w:rsidRPr="00CB0055" w:rsidRDefault="00CB0055" w:rsidP="00CB0055">
                <w:pPr>
                  <w:pStyle w:val="Heading3"/>
                </w:pPr>
                <w:r w:rsidRPr="00CB0055">
                  <w:t>Contact</w:t>
                </w:r>
              </w:p>
            </w:sdtContent>
          </w:sdt>
          <w:sdt>
            <w:sdtPr>
              <w:id w:val="1111563247"/>
              <w:placeholder>
                <w:docPart w:val="4718F0CA7E7046BEB1F48507B1B40B78"/>
              </w:placeholder>
              <w:temporary/>
              <w:showingPlcHdr/>
              <w15:appearance w15:val="hidden"/>
            </w:sdtPr>
            <w:sdtContent>
              <w:p w14:paraId="6E9BA626" w14:textId="77777777" w:rsidR="004D3011" w:rsidRDefault="004D3011" w:rsidP="004D3011">
                <w:r w:rsidRPr="004D3011">
                  <w:t>PHONE:</w:t>
                </w:r>
              </w:p>
            </w:sdtContent>
          </w:sdt>
          <w:p w14:paraId="6441F73D" w14:textId="71143BA1" w:rsidR="004D3011" w:rsidRDefault="00C47081" w:rsidP="004D3011">
            <w:r>
              <w:t>+91 6263833027</w:t>
            </w:r>
          </w:p>
          <w:p w14:paraId="51B6CDAE" w14:textId="77777777" w:rsidR="004D3011" w:rsidRPr="004D3011" w:rsidRDefault="004D3011" w:rsidP="004D3011"/>
          <w:sdt>
            <w:sdtPr>
              <w:id w:val="67859272"/>
              <w:placeholder>
                <w:docPart w:val="F8D7E590EAA044D0AFAE9C872C205D8D"/>
              </w:placeholder>
              <w:temporary/>
              <w:showingPlcHdr/>
              <w15:appearance w15:val="hidden"/>
            </w:sdtPr>
            <w:sdtContent>
              <w:p w14:paraId="6CFD62FA" w14:textId="77777777" w:rsidR="004D3011" w:rsidRDefault="004D3011" w:rsidP="004D3011">
                <w:r w:rsidRPr="004D3011">
                  <w:t>WEBSITE:</w:t>
                </w:r>
              </w:p>
            </w:sdtContent>
          </w:sdt>
          <w:p w14:paraId="4FCAF7B2" w14:textId="57FF7DB0" w:rsidR="004D3011" w:rsidRDefault="004D3011" w:rsidP="004D3011"/>
          <w:p w14:paraId="388D50A4" w14:textId="77777777" w:rsidR="004D3011" w:rsidRDefault="004D3011" w:rsidP="004D3011"/>
          <w:sdt>
            <w:sdtPr>
              <w:id w:val="-240260293"/>
              <w:placeholder>
                <w:docPart w:val="366D95DC0A594D9DA3A77C77C9AC9E60"/>
              </w:placeholder>
              <w:temporary/>
              <w:showingPlcHdr/>
              <w15:appearance w15:val="hidden"/>
            </w:sdtPr>
            <w:sdtContent>
              <w:p w14:paraId="205B696A" w14:textId="77777777" w:rsidR="004D3011" w:rsidRDefault="004D3011" w:rsidP="004D3011">
                <w:r w:rsidRPr="004D3011">
                  <w:t>EMAIL:</w:t>
                </w:r>
              </w:p>
            </w:sdtContent>
          </w:sdt>
          <w:p w14:paraId="6DE7C612" w14:textId="2FD94268" w:rsidR="00036450" w:rsidRPr="00C47081" w:rsidRDefault="00C47081" w:rsidP="004D3011">
            <w:pPr>
              <w:rPr>
                <w:rStyle w:val="Hyperlink"/>
                <w:color w:val="auto"/>
              </w:rPr>
            </w:pPr>
            <w:r w:rsidRPr="00C47081">
              <w:rPr>
                <w:rStyle w:val="Hyperlink"/>
                <w:color w:val="auto"/>
              </w:rPr>
              <w:t>asgro1998@gmail.com</w:t>
            </w:r>
          </w:p>
          <w:sdt>
            <w:sdtPr>
              <w:id w:val="-1444214663"/>
              <w:placeholder>
                <w:docPart w:val="AE8D8007835C4C1C95F060C19C870C56"/>
              </w:placeholder>
              <w:temporary/>
              <w:showingPlcHdr/>
              <w15:appearance w15:val="hidden"/>
            </w:sdtPr>
            <w:sdtContent>
              <w:p w14:paraId="6FA69413" w14:textId="77777777" w:rsidR="004D3011" w:rsidRPr="00CB0055" w:rsidRDefault="00CB0055" w:rsidP="00CB0055">
                <w:pPr>
                  <w:pStyle w:val="Heading3"/>
                </w:pPr>
                <w:r w:rsidRPr="00CB0055">
                  <w:t>Hobbies</w:t>
                </w:r>
              </w:p>
            </w:sdtContent>
          </w:sdt>
          <w:p w14:paraId="648BA0B3" w14:textId="231B6009" w:rsidR="004D3011" w:rsidRDefault="00C47081" w:rsidP="004D3011">
            <w:r>
              <w:t xml:space="preserve">Solving </w:t>
            </w:r>
            <w:proofErr w:type="spellStart"/>
            <w:r>
              <w:t>puzzels</w:t>
            </w:r>
            <w:proofErr w:type="spellEnd"/>
          </w:p>
          <w:p w14:paraId="5BA0E059" w14:textId="57F813F3" w:rsidR="004D3011" w:rsidRDefault="00625FD9" w:rsidP="004D3011">
            <w:r>
              <w:t>R</w:t>
            </w:r>
            <w:r w:rsidR="00C47081">
              <w:t>eading</w:t>
            </w:r>
          </w:p>
          <w:p w14:paraId="45CB90B2" w14:textId="30BA7120" w:rsidR="004D3011" w:rsidRDefault="00625FD9" w:rsidP="004D3011">
            <w:r>
              <w:t>F</w:t>
            </w:r>
            <w:r w:rsidR="00C47081">
              <w:t>ootball</w:t>
            </w:r>
          </w:p>
          <w:p w14:paraId="2D7AD8C1" w14:textId="50A18F14" w:rsidR="004D3011" w:rsidRPr="004D3011" w:rsidRDefault="00625FD9" w:rsidP="004D3011">
            <w:r>
              <w:t>Video games</w:t>
            </w:r>
          </w:p>
        </w:tc>
        <w:tc>
          <w:tcPr>
            <w:tcW w:w="720" w:type="dxa"/>
          </w:tcPr>
          <w:p w14:paraId="5CDA20A7" w14:textId="77777777" w:rsidR="001B2ABD" w:rsidRDefault="001B2ABD" w:rsidP="000C45FF">
            <w:pPr>
              <w:tabs>
                <w:tab w:val="left" w:pos="990"/>
              </w:tabs>
            </w:pPr>
          </w:p>
        </w:tc>
        <w:tc>
          <w:tcPr>
            <w:tcW w:w="6470" w:type="dxa"/>
          </w:tcPr>
          <w:sdt>
            <w:sdtPr>
              <w:id w:val="1049110328"/>
              <w:placeholder>
                <w:docPart w:val="8BB9AC4307FC46D8911BAA38FCF07BE1"/>
              </w:placeholder>
              <w:temporary/>
              <w:showingPlcHdr/>
              <w15:appearance w15:val="hidden"/>
            </w:sdtPr>
            <w:sdtContent>
              <w:p w14:paraId="37239DE1" w14:textId="77777777" w:rsidR="001B2ABD" w:rsidRDefault="00E25A26" w:rsidP="00036450">
                <w:pPr>
                  <w:pStyle w:val="Heading2"/>
                </w:pPr>
                <w:r w:rsidRPr="00036450">
                  <w:t>EDUCATION</w:t>
                </w:r>
              </w:p>
            </w:sdtContent>
          </w:sdt>
          <w:p w14:paraId="6C6C9A33" w14:textId="50DF39A8" w:rsidR="00036450" w:rsidRPr="00036450" w:rsidRDefault="00625FD9" w:rsidP="00B359E4">
            <w:pPr>
              <w:pStyle w:val="Heading4"/>
            </w:pPr>
            <w:r>
              <w:t>[</w:t>
            </w:r>
            <w:r w:rsidR="00364818">
              <w:t xml:space="preserve">Knowledge </w:t>
            </w:r>
            <w:proofErr w:type="gramStart"/>
            <w:r w:rsidR="00364818">
              <w:t>Park ,</w:t>
            </w:r>
            <w:proofErr w:type="spellStart"/>
            <w:r w:rsidR="00364818">
              <w:t>bengaluru</w:t>
            </w:r>
            <w:proofErr w:type="spellEnd"/>
            <w:proofErr w:type="gramEnd"/>
            <w:r>
              <w:t>]</w:t>
            </w:r>
          </w:p>
          <w:p w14:paraId="1D649216" w14:textId="39F576EC" w:rsidR="00036450" w:rsidRPr="00B359E4" w:rsidRDefault="00625FD9" w:rsidP="00B359E4">
            <w:pPr>
              <w:pStyle w:val="Date"/>
            </w:pPr>
            <w:r>
              <w:t>[20</w:t>
            </w:r>
            <w:r w:rsidR="00364818">
              <w:t>2</w:t>
            </w:r>
            <w:r>
              <w:t>2]</w:t>
            </w:r>
            <w:r w:rsidR="00036450" w:rsidRPr="00B359E4">
              <w:t xml:space="preserve"> </w:t>
            </w:r>
            <w:r>
              <w:t>–</w:t>
            </w:r>
            <w:r w:rsidR="00036450" w:rsidRPr="00B359E4">
              <w:t xml:space="preserve"> </w:t>
            </w:r>
            <w:r>
              <w:t>[</w:t>
            </w:r>
            <w:r>
              <w:t>20</w:t>
            </w:r>
            <w:r w:rsidR="00364818">
              <w:t>22</w:t>
            </w:r>
            <w:r>
              <w:t>]</w:t>
            </w:r>
          </w:p>
          <w:p w14:paraId="20D24293" w14:textId="6E58902B" w:rsidR="00036450" w:rsidRDefault="00036450" w:rsidP="00625FD9">
            <w:r w:rsidRPr="00036450">
              <w:t>[</w:t>
            </w:r>
            <w:r w:rsidR="00364818">
              <w:t>CDAC</w:t>
            </w:r>
            <w:r w:rsidRPr="00036450">
              <w:t>]</w:t>
            </w:r>
          </w:p>
          <w:p w14:paraId="569FB11D" w14:textId="77777777" w:rsidR="005E3096" w:rsidRDefault="005E3096" w:rsidP="00625FD9"/>
          <w:p w14:paraId="2498C7B7" w14:textId="721C1291" w:rsidR="00625FD9" w:rsidRPr="00036450" w:rsidRDefault="00625FD9" w:rsidP="00625FD9">
            <w:pPr>
              <w:pStyle w:val="Heading4"/>
            </w:pPr>
            <w:r>
              <w:t>[</w:t>
            </w:r>
            <w:r w:rsidR="00364818">
              <w:t>Govt. Model Science College</w:t>
            </w:r>
            <w:r>
              <w:t>]</w:t>
            </w:r>
          </w:p>
          <w:p w14:paraId="14326E08" w14:textId="37DFD77E" w:rsidR="00625FD9" w:rsidRPr="00B359E4" w:rsidRDefault="00625FD9" w:rsidP="00625FD9">
            <w:pPr>
              <w:pStyle w:val="Date"/>
            </w:pPr>
            <w:r>
              <w:t>[201</w:t>
            </w:r>
            <w:r w:rsidR="00364818">
              <w:t>9</w:t>
            </w:r>
            <w:r>
              <w:t>]</w:t>
            </w:r>
            <w:r w:rsidRPr="00B359E4">
              <w:t xml:space="preserve"> </w:t>
            </w:r>
            <w:r>
              <w:t>–</w:t>
            </w:r>
            <w:r w:rsidRPr="00B359E4">
              <w:t xml:space="preserve"> </w:t>
            </w:r>
            <w:r>
              <w:t>[20</w:t>
            </w:r>
            <w:r w:rsidR="00364818">
              <w:t>21</w:t>
            </w:r>
            <w:r>
              <w:t>]</w:t>
            </w:r>
          </w:p>
          <w:p w14:paraId="6DB3E55F" w14:textId="15AAB49A" w:rsidR="00625FD9" w:rsidRDefault="00625FD9" w:rsidP="00625FD9">
            <w:r w:rsidRPr="00036450">
              <w:t>[</w:t>
            </w:r>
            <w:r w:rsidR="00364818">
              <w:t>Master of Science</w:t>
            </w:r>
            <w:r w:rsidRPr="00036450">
              <w:t>]</w:t>
            </w:r>
          </w:p>
          <w:p w14:paraId="777344EC" w14:textId="77777777" w:rsidR="005E3096" w:rsidRDefault="005E3096" w:rsidP="00625FD9">
            <w:pPr>
              <w:pStyle w:val="Heading4"/>
            </w:pPr>
          </w:p>
          <w:p w14:paraId="5C192B49" w14:textId="475A8A2A" w:rsidR="00625FD9" w:rsidRPr="00036450" w:rsidRDefault="00625FD9" w:rsidP="00625FD9">
            <w:pPr>
              <w:pStyle w:val="Heading4"/>
            </w:pPr>
            <w:r>
              <w:t>[</w:t>
            </w:r>
            <w:r w:rsidR="00364818">
              <w:t>Govt. Model Science College</w:t>
            </w:r>
            <w:r>
              <w:t>]</w:t>
            </w:r>
          </w:p>
          <w:p w14:paraId="4C9E80A9" w14:textId="7F6CBEB6" w:rsidR="00625FD9" w:rsidRPr="00B359E4" w:rsidRDefault="00625FD9" w:rsidP="00625FD9">
            <w:pPr>
              <w:pStyle w:val="Date"/>
            </w:pPr>
            <w:r>
              <w:t>[201</w:t>
            </w:r>
            <w:r>
              <w:t>6</w:t>
            </w:r>
            <w:r>
              <w:t>]</w:t>
            </w:r>
            <w:r w:rsidRPr="00B359E4">
              <w:t xml:space="preserve"> </w:t>
            </w:r>
            <w:r>
              <w:t>–</w:t>
            </w:r>
            <w:r w:rsidRPr="00B359E4">
              <w:t xml:space="preserve"> </w:t>
            </w:r>
            <w:r>
              <w:t>[2019]</w:t>
            </w:r>
          </w:p>
          <w:p w14:paraId="77BAB7DF" w14:textId="073C7C53" w:rsidR="00625FD9" w:rsidRDefault="00625FD9" w:rsidP="00625FD9">
            <w:r w:rsidRPr="00036450">
              <w:t>[</w:t>
            </w:r>
            <w:r>
              <w:t xml:space="preserve">Bachelor </w:t>
            </w:r>
            <w:r>
              <w:t>of Science</w:t>
            </w:r>
            <w:r w:rsidRPr="00036450">
              <w:t>]</w:t>
            </w:r>
          </w:p>
          <w:p w14:paraId="4581D5C0" w14:textId="77777777" w:rsidR="005E3096" w:rsidRDefault="005E3096" w:rsidP="00625FD9">
            <w:pPr>
              <w:pStyle w:val="Heading4"/>
            </w:pPr>
          </w:p>
          <w:p w14:paraId="62BD9107" w14:textId="1C27FF82" w:rsidR="00625FD9" w:rsidRPr="00036450" w:rsidRDefault="00625FD9" w:rsidP="00625FD9">
            <w:pPr>
              <w:pStyle w:val="Heading4"/>
            </w:pPr>
            <w:r>
              <w:t>[</w:t>
            </w:r>
            <w:r>
              <w:t>Govt.</w:t>
            </w:r>
            <w:r>
              <w:t xml:space="preserve"> </w:t>
            </w:r>
            <w:proofErr w:type="spellStart"/>
            <w:r>
              <w:t>Gorkhi</w:t>
            </w:r>
            <w:proofErr w:type="spellEnd"/>
            <w:r>
              <w:t xml:space="preserve"> </w:t>
            </w:r>
            <w:r>
              <w:t>Higher Secondary School]</w:t>
            </w:r>
          </w:p>
          <w:p w14:paraId="1D71AC30" w14:textId="668D9A3D" w:rsidR="00625FD9" w:rsidRPr="00B359E4" w:rsidRDefault="00625FD9" w:rsidP="00625FD9">
            <w:pPr>
              <w:pStyle w:val="Date"/>
            </w:pPr>
            <w:r>
              <w:t>[201</w:t>
            </w:r>
            <w:r>
              <w:t>4</w:t>
            </w:r>
            <w:r>
              <w:t>]</w:t>
            </w:r>
            <w:r w:rsidRPr="00B359E4">
              <w:t xml:space="preserve"> </w:t>
            </w:r>
            <w:r>
              <w:t>–</w:t>
            </w:r>
            <w:r w:rsidRPr="00B359E4">
              <w:t xml:space="preserve"> </w:t>
            </w:r>
            <w:r>
              <w:t>[201</w:t>
            </w:r>
            <w:r>
              <w:t>5</w:t>
            </w:r>
            <w:r>
              <w:t>]</w:t>
            </w:r>
          </w:p>
          <w:p w14:paraId="2CE75D78" w14:textId="2DCBA896" w:rsidR="00625FD9" w:rsidRDefault="00625FD9" w:rsidP="00625FD9">
            <w:r w:rsidRPr="00036450">
              <w:t>[</w:t>
            </w:r>
            <w:r>
              <w:t>class-X</w:t>
            </w:r>
            <w:r>
              <w:t>II</w:t>
            </w:r>
            <w:r w:rsidRPr="00036450">
              <w:t>]</w:t>
            </w:r>
          </w:p>
          <w:p w14:paraId="7CBA6D4B" w14:textId="77777777" w:rsidR="005E3096" w:rsidRDefault="005E3096" w:rsidP="00625FD9">
            <w:pPr>
              <w:pStyle w:val="Heading4"/>
            </w:pPr>
          </w:p>
          <w:p w14:paraId="7DB0139E" w14:textId="20F1F115" w:rsidR="00625FD9" w:rsidRPr="00036450" w:rsidRDefault="00625FD9" w:rsidP="00625FD9">
            <w:pPr>
              <w:pStyle w:val="Heading4"/>
            </w:pPr>
            <w:r>
              <w:t>[Hema Convent Higher Secondary School]</w:t>
            </w:r>
          </w:p>
          <w:p w14:paraId="66ED95DF" w14:textId="77777777" w:rsidR="00625FD9" w:rsidRPr="00B359E4" w:rsidRDefault="00625FD9" w:rsidP="00625FD9">
            <w:pPr>
              <w:pStyle w:val="Date"/>
            </w:pPr>
            <w:r>
              <w:t>[2012]</w:t>
            </w:r>
            <w:r w:rsidRPr="00B359E4">
              <w:t xml:space="preserve"> </w:t>
            </w:r>
            <w:r>
              <w:t>–</w:t>
            </w:r>
            <w:r w:rsidRPr="00B359E4">
              <w:t xml:space="preserve"> </w:t>
            </w:r>
            <w:r>
              <w:t>[2013]</w:t>
            </w:r>
          </w:p>
          <w:p w14:paraId="01078B8F" w14:textId="20BC1404" w:rsidR="00625FD9" w:rsidRDefault="00625FD9" w:rsidP="00036450">
            <w:r w:rsidRPr="00036450">
              <w:t>[</w:t>
            </w:r>
            <w:r>
              <w:t>class-X</w:t>
            </w:r>
            <w:r w:rsidRPr="00036450">
              <w:t>]</w:t>
            </w:r>
          </w:p>
          <w:p w14:paraId="11A469D7" w14:textId="0B0B0A11" w:rsidR="00036450" w:rsidRDefault="00364818" w:rsidP="00036450">
            <w:pPr>
              <w:pStyle w:val="Heading2"/>
            </w:pPr>
            <w:r>
              <w:t>Projects</w:t>
            </w:r>
          </w:p>
          <w:p w14:paraId="5FC8487B" w14:textId="2F303484" w:rsidR="004D3011" w:rsidRDefault="00364818" w:rsidP="00036450">
            <w:r>
              <w:t xml:space="preserve">Portfolio </w:t>
            </w:r>
            <w:proofErr w:type="gramStart"/>
            <w:r>
              <w:t>( using</w:t>
            </w:r>
            <w:proofErr w:type="gramEnd"/>
            <w:r>
              <w:t xml:space="preserve"> react.js )</w:t>
            </w:r>
          </w:p>
          <w:sdt>
            <w:sdtPr>
              <w:id w:val="1669594239"/>
              <w:placeholder>
                <w:docPart w:val="95279769B5FC4EF085FFF73ACB924749"/>
              </w:placeholder>
              <w:temporary/>
              <w:showingPlcHdr/>
              <w15:appearance w15:val="hidden"/>
            </w:sdtPr>
            <w:sdtContent>
              <w:p w14:paraId="21918A9A" w14:textId="77777777" w:rsidR="00036450" w:rsidRDefault="00180329" w:rsidP="00036450">
                <w:pPr>
                  <w:pStyle w:val="Heading2"/>
                </w:pPr>
                <w:r w:rsidRPr="00036450">
                  <w:rPr>
                    <w:rStyle w:val="Heading2Char"/>
                    <w:b/>
                    <w:bCs/>
                    <w:caps/>
                  </w:rPr>
                  <w:t>SKILLS</w:t>
                </w:r>
              </w:p>
            </w:sdtContent>
          </w:sdt>
          <w:p w14:paraId="1124800E" w14:textId="77777777" w:rsidR="00036450" w:rsidRDefault="005E3096" w:rsidP="004D3011">
            <w:pPr>
              <w:rPr>
                <w:noProof/>
                <w:color w:val="000000" w:themeColor="text1"/>
              </w:rPr>
            </w:pPr>
            <w:r>
              <w:rPr>
                <w:noProof/>
                <w:color w:val="000000" w:themeColor="text1"/>
              </w:rPr>
              <w:t>HTML5 , CSS3 , Javascript, node.js, jquery, Bootstrap , React.js,</w:t>
            </w:r>
          </w:p>
          <w:p w14:paraId="677EE958" w14:textId="3AE495EE" w:rsidR="005E3096" w:rsidRPr="004D3011" w:rsidRDefault="005E3096" w:rsidP="004D3011">
            <w:pPr>
              <w:rPr>
                <w:color w:val="FFFFFF" w:themeColor="background1"/>
              </w:rPr>
            </w:pPr>
            <w:r>
              <w:rPr>
                <w:noProof/>
                <w:color w:val="000000" w:themeColor="text1"/>
              </w:rPr>
              <w:t>Mongodb, Mysql</w:t>
            </w:r>
          </w:p>
        </w:tc>
      </w:tr>
    </w:tbl>
    <w:p w14:paraId="201C24C8" w14:textId="77777777" w:rsidR="0043117B"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CCA1" w14:textId="77777777" w:rsidR="0002090D" w:rsidRDefault="0002090D" w:rsidP="000C45FF">
      <w:r>
        <w:separator/>
      </w:r>
    </w:p>
  </w:endnote>
  <w:endnote w:type="continuationSeparator" w:id="0">
    <w:p w14:paraId="63F2B0FA" w14:textId="77777777" w:rsidR="0002090D" w:rsidRDefault="0002090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4853" w14:textId="77777777" w:rsidR="0002090D" w:rsidRDefault="0002090D" w:rsidP="000C45FF">
      <w:r>
        <w:separator/>
      </w:r>
    </w:p>
  </w:footnote>
  <w:footnote w:type="continuationSeparator" w:id="0">
    <w:p w14:paraId="559A5F19" w14:textId="77777777" w:rsidR="0002090D" w:rsidRDefault="0002090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8449" w14:textId="77777777" w:rsidR="000C45FF" w:rsidRDefault="000C45FF">
    <w:pPr>
      <w:pStyle w:val="Header"/>
    </w:pPr>
    <w:r>
      <w:rPr>
        <w:noProof/>
      </w:rPr>
      <w:drawing>
        <wp:anchor distT="0" distB="0" distL="114300" distR="114300" simplePos="0" relativeHeight="251658240" behindDoc="1" locked="0" layoutInCell="1" allowOverlap="1" wp14:anchorId="2BC5AB88" wp14:editId="59523CC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81"/>
    <w:rsid w:val="0002090D"/>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64818"/>
    <w:rsid w:val="0037121F"/>
    <w:rsid w:val="003910D8"/>
    <w:rsid w:val="003A6B7D"/>
    <w:rsid w:val="003B06CA"/>
    <w:rsid w:val="004071FC"/>
    <w:rsid w:val="00445947"/>
    <w:rsid w:val="004813B3"/>
    <w:rsid w:val="00496591"/>
    <w:rsid w:val="004C63E4"/>
    <w:rsid w:val="004D3011"/>
    <w:rsid w:val="0051028B"/>
    <w:rsid w:val="005262AC"/>
    <w:rsid w:val="005E3096"/>
    <w:rsid w:val="005E39D5"/>
    <w:rsid w:val="00600670"/>
    <w:rsid w:val="0062123A"/>
    <w:rsid w:val="00625FD9"/>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47081"/>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65C5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625FD9"/>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017A6883-2410-4F2F-A0FF-75634B7C77EE%7d\%7bB4DB1CA3-C93F-4614-B009-37228A96D161%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4EDE3028144898E72ABF70072D702"/>
        <w:category>
          <w:name w:val="General"/>
          <w:gallery w:val="placeholder"/>
        </w:category>
        <w:types>
          <w:type w:val="bbPlcHdr"/>
        </w:types>
        <w:behaviors>
          <w:behavior w:val="content"/>
        </w:behaviors>
        <w:guid w:val="{081F89C9-5082-471E-AAB7-74B73DF07330}"/>
      </w:docPartPr>
      <w:docPartBody>
        <w:p w:rsidR="00000000" w:rsidRDefault="00000000">
          <w:pPr>
            <w:pStyle w:val="EB74EDE3028144898E72ABF70072D702"/>
          </w:pPr>
          <w:r w:rsidRPr="00D5459D">
            <w:t>Profile</w:t>
          </w:r>
        </w:p>
      </w:docPartBody>
    </w:docPart>
    <w:docPart>
      <w:docPartPr>
        <w:name w:val="21DA19A0C82441059482122AB05ABB34"/>
        <w:category>
          <w:name w:val="General"/>
          <w:gallery w:val="placeholder"/>
        </w:category>
        <w:types>
          <w:type w:val="bbPlcHdr"/>
        </w:types>
        <w:behaviors>
          <w:behavior w:val="content"/>
        </w:behaviors>
        <w:guid w:val="{68D8F905-0193-480D-B24B-8988E88520AE}"/>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21DA19A0C82441059482122AB05ABB34"/>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49D4088A531341F1A217EC0E83202231"/>
        <w:category>
          <w:name w:val="General"/>
          <w:gallery w:val="placeholder"/>
        </w:category>
        <w:types>
          <w:type w:val="bbPlcHdr"/>
        </w:types>
        <w:behaviors>
          <w:behavior w:val="content"/>
        </w:behaviors>
        <w:guid w:val="{A10AAF45-AA0D-40DB-A898-40A83CDE79C9}"/>
      </w:docPartPr>
      <w:docPartBody>
        <w:p w:rsidR="00000000" w:rsidRDefault="00000000">
          <w:pPr>
            <w:pStyle w:val="49D4088A531341F1A217EC0E83202231"/>
          </w:pPr>
          <w:r w:rsidRPr="00CB0055">
            <w:t>Contact</w:t>
          </w:r>
        </w:p>
      </w:docPartBody>
    </w:docPart>
    <w:docPart>
      <w:docPartPr>
        <w:name w:val="4718F0CA7E7046BEB1F48507B1B40B78"/>
        <w:category>
          <w:name w:val="General"/>
          <w:gallery w:val="placeholder"/>
        </w:category>
        <w:types>
          <w:type w:val="bbPlcHdr"/>
        </w:types>
        <w:behaviors>
          <w:behavior w:val="content"/>
        </w:behaviors>
        <w:guid w:val="{6A1F28FD-5924-466B-AD87-6FA6298A5174}"/>
      </w:docPartPr>
      <w:docPartBody>
        <w:p w:rsidR="00000000" w:rsidRDefault="00000000">
          <w:pPr>
            <w:pStyle w:val="4718F0CA7E7046BEB1F48507B1B40B78"/>
          </w:pPr>
          <w:r w:rsidRPr="004D3011">
            <w:t>PHONE:</w:t>
          </w:r>
        </w:p>
      </w:docPartBody>
    </w:docPart>
    <w:docPart>
      <w:docPartPr>
        <w:name w:val="F8D7E590EAA044D0AFAE9C872C205D8D"/>
        <w:category>
          <w:name w:val="General"/>
          <w:gallery w:val="placeholder"/>
        </w:category>
        <w:types>
          <w:type w:val="bbPlcHdr"/>
        </w:types>
        <w:behaviors>
          <w:behavior w:val="content"/>
        </w:behaviors>
        <w:guid w:val="{1A1060DE-77B8-4A50-AA67-7AD1756069F3}"/>
      </w:docPartPr>
      <w:docPartBody>
        <w:p w:rsidR="00000000" w:rsidRDefault="00000000">
          <w:pPr>
            <w:pStyle w:val="F8D7E590EAA044D0AFAE9C872C205D8D"/>
          </w:pPr>
          <w:r w:rsidRPr="004D3011">
            <w:t>WEBSITE:</w:t>
          </w:r>
        </w:p>
      </w:docPartBody>
    </w:docPart>
    <w:docPart>
      <w:docPartPr>
        <w:name w:val="366D95DC0A594D9DA3A77C77C9AC9E60"/>
        <w:category>
          <w:name w:val="General"/>
          <w:gallery w:val="placeholder"/>
        </w:category>
        <w:types>
          <w:type w:val="bbPlcHdr"/>
        </w:types>
        <w:behaviors>
          <w:behavior w:val="content"/>
        </w:behaviors>
        <w:guid w:val="{63168B98-55D0-4EB6-8E97-EF136180B33F}"/>
      </w:docPartPr>
      <w:docPartBody>
        <w:p w:rsidR="00000000" w:rsidRDefault="00000000">
          <w:pPr>
            <w:pStyle w:val="366D95DC0A594D9DA3A77C77C9AC9E60"/>
          </w:pPr>
          <w:r w:rsidRPr="004D3011">
            <w:t>EMAIL:</w:t>
          </w:r>
        </w:p>
      </w:docPartBody>
    </w:docPart>
    <w:docPart>
      <w:docPartPr>
        <w:name w:val="AE8D8007835C4C1C95F060C19C870C56"/>
        <w:category>
          <w:name w:val="General"/>
          <w:gallery w:val="placeholder"/>
        </w:category>
        <w:types>
          <w:type w:val="bbPlcHdr"/>
        </w:types>
        <w:behaviors>
          <w:behavior w:val="content"/>
        </w:behaviors>
        <w:guid w:val="{B728CAAE-158D-422B-BF0F-8C2EC7383BB5}"/>
      </w:docPartPr>
      <w:docPartBody>
        <w:p w:rsidR="00000000" w:rsidRDefault="00000000">
          <w:pPr>
            <w:pStyle w:val="AE8D8007835C4C1C95F060C19C870C56"/>
          </w:pPr>
          <w:r w:rsidRPr="00CB0055">
            <w:t>Hobbies</w:t>
          </w:r>
        </w:p>
      </w:docPartBody>
    </w:docPart>
    <w:docPart>
      <w:docPartPr>
        <w:name w:val="8BB9AC4307FC46D8911BAA38FCF07BE1"/>
        <w:category>
          <w:name w:val="General"/>
          <w:gallery w:val="placeholder"/>
        </w:category>
        <w:types>
          <w:type w:val="bbPlcHdr"/>
        </w:types>
        <w:behaviors>
          <w:behavior w:val="content"/>
        </w:behaviors>
        <w:guid w:val="{CD17A477-E12E-4E33-AF80-5FD1F679F8C9}"/>
      </w:docPartPr>
      <w:docPartBody>
        <w:p w:rsidR="00000000" w:rsidRDefault="00000000">
          <w:pPr>
            <w:pStyle w:val="8BB9AC4307FC46D8911BAA38FCF07BE1"/>
          </w:pPr>
          <w:r w:rsidRPr="00036450">
            <w:t>EDUCATION</w:t>
          </w:r>
        </w:p>
      </w:docPartBody>
    </w:docPart>
    <w:docPart>
      <w:docPartPr>
        <w:name w:val="95279769B5FC4EF085FFF73ACB924749"/>
        <w:category>
          <w:name w:val="General"/>
          <w:gallery w:val="placeholder"/>
        </w:category>
        <w:types>
          <w:type w:val="bbPlcHdr"/>
        </w:types>
        <w:behaviors>
          <w:behavior w:val="content"/>
        </w:behaviors>
        <w:guid w:val="{2E17DC28-5C88-443B-BD88-490D97BF4039}"/>
      </w:docPartPr>
      <w:docPartBody>
        <w:p w:rsidR="00000000" w:rsidRDefault="00000000">
          <w:pPr>
            <w:pStyle w:val="95279769B5FC4EF085FFF73ACB92474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C8"/>
    <w:rsid w:val="007B6F06"/>
    <w:rsid w:val="00980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77B7846A4411AA39734B6C9D2308E">
    <w:name w:val="C3577B7846A4411AA39734B6C9D2308E"/>
  </w:style>
  <w:style w:type="paragraph" w:customStyle="1" w:styleId="D8DBA455F3C7433E8D8D336BB3517D37">
    <w:name w:val="D8DBA455F3C7433E8D8D336BB3517D37"/>
  </w:style>
  <w:style w:type="paragraph" w:customStyle="1" w:styleId="EB74EDE3028144898E72ABF70072D702">
    <w:name w:val="EB74EDE3028144898E72ABF70072D702"/>
  </w:style>
  <w:style w:type="paragraph" w:customStyle="1" w:styleId="21DA19A0C82441059482122AB05ABB34">
    <w:name w:val="21DA19A0C82441059482122AB05ABB34"/>
  </w:style>
  <w:style w:type="paragraph" w:customStyle="1" w:styleId="49D4088A531341F1A217EC0E83202231">
    <w:name w:val="49D4088A531341F1A217EC0E83202231"/>
  </w:style>
  <w:style w:type="paragraph" w:customStyle="1" w:styleId="4718F0CA7E7046BEB1F48507B1B40B78">
    <w:name w:val="4718F0CA7E7046BEB1F48507B1B40B78"/>
  </w:style>
  <w:style w:type="paragraph" w:customStyle="1" w:styleId="51BE874FB54C4118B40A0EE428C46189">
    <w:name w:val="51BE874FB54C4118B40A0EE428C46189"/>
  </w:style>
  <w:style w:type="paragraph" w:customStyle="1" w:styleId="F8D7E590EAA044D0AFAE9C872C205D8D">
    <w:name w:val="F8D7E590EAA044D0AFAE9C872C205D8D"/>
  </w:style>
  <w:style w:type="paragraph" w:customStyle="1" w:styleId="6E1FD0FFC1844B28936BD71ED044A8BD">
    <w:name w:val="6E1FD0FFC1844B28936BD71ED044A8BD"/>
  </w:style>
  <w:style w:type="paragraph" w:customStyle="1" w:styleId="366D95DC0A594D9DA3A77C77C9AC9E60">
    <w:name w:val="366D95DC0A594D9DA3A77C77C9AC9E60"/>
  </w:style>
  <w:style w:type="character" w:styleId="Hyperlink">
    <w:name w:val="Hyperlink"/>
    <w:basedOn w:val="DefaultParagraphFont"/>
    <w:uiPriority w:val="99"/>
    <w:unhideWhenUsed/>
    <w:rPr>
      <w:color w:val="C45911" w:themeColor="accent2" w:themeShade="BF"/>
      <w:u w:val="single"/>
    </w:rPr>
  </w:style>
  <w:style w:type="paragraph" w:customStyle="1" w:styleId="A2A68C72780747829286C8026C08B114">
    <w:name w:val="A2A68C72780747829286C8026C08B114"/>
  </w:style>
  <w:style w:type="paragraph" w:customStyle="1" w:styleId="AE8D8007835C4C1C95F060C19C870C56">
    <w:name w:val="AE8D8007835C4C1C95F060C19C870C56"/>
  </w:style>
  <w:style w:type="paragraph" w:customStyle="1" w:styleId="8B7C3981B5D24B4EA202CC90FB46F352">
    <w:name w:val="8B7C3981B5D24B4EA202CC90FB46F352"/>
  </w:style>
  <w:style w:type="paragraph" w:customStyle="1" w:styleId="F82EC1B2191F42389BDD60BB4C8326AF">
    <w:name w:val="F82EC1B2191F42389BDD60BB4C8326AF"/>
  </w:style>
  <w:style w:type="paragraph" w:customStyle="1" w:styleId="70B65B97650D4C80B0AA89DD5BC1CE54">
    <w:name w:val="70B65B97650D4C80B0AA89DD5BC1CE54"/>
  </w:style>
  <w:style w:type="paragraph" w:customStyle="1" w:styleId="0EDB0A601B21447B93AC468CB1C4E6B0">
    <w:name w:val="0EDB0A601B21447B93AC468CB1C4E6B0"/>
  </w:style>
  <w:style w:type="paragraph" w:customStyle="1" w:styleId="8BB9AC4307FC46D8911BAA38FCF07BE1">
    <w:name w:val="8BB9AC4307FC46D8911BAA38FCF07BE1"/>
  </w:style>
  <w:style w:type="paragraph" w:customStyle="1" w:styleId="35EC25A49A1F462FA5906924B6B9F01F">
    <w:name w:val="35EC25A49A1F462FA5906924B6B9F01F"/>
  </w:style>
  <w:style w:type="paragraph" w:customStyle="1" w:styleId="38697B6F74EA404A908955B9E25D2E59">
    <w:name w:val="38697B6F74EA404A908955B9E25D2E59"/>
  </w:style>
  <w:style w:type="paragraph" w:customStyle="1" w:styleId="FED83133FC3C4B64BB8DBCE30C7EB7A5">
    <w:name w:val="FED83133FC3C4B64BB8DBCE30C7EB7A5"/>
  </w:style>
  <w:style w:type="paragraph" w:customStyle="1" w:styleId="EF9147B64C654F699C265AD3775A7BE7">
    <w:name w:val="EF9147B64C654F699C265AD3775A7BE7"/>
  </w:style>
  <w:style w:type="paragraph" w:customStyle="1" w:styleId="72639FE1E6DA4B64BF4C1750324432D4">
    <w:name w:val="72639FE1E6DA4B64BF4C1750324432D4"/>
  </w:style>
  <w:style w:type="paragraph" w:customStyle="1" w:styleId="85515156C11347A9B67EAD2DA08E1DA0">
    <w:name w:val="85515156C11347A9B67EAD2DA08E1DA0"/>
  </w:style>
  <w:style w:type="paragraph" w:customStyle="1" w:styleId="FC6B4AD287B645CB9005FE35D4AAC64D">
    <w:name w:val="FC6B4AD287B645CB9005FE35D4AAC64D"/>
  </w:style>
  <w:style w:type="paragraph" w:customStyle="1" w:styleId="B0544FC4F9234D6385F0E29AB8760080">
    <w:name w:val="B0544FC4F9234D6385F0E29AB8760080"/>
  </w:style>
  <w:style w:type="paragraph" w:customStyle="1" w:styleId="D490B7E1722E4CD09C4CDA6E42DCF002">
    <w:name w:val="D490B7E1722E4CD09C4CDA6E42DCF002"/>
  </w:style>
  <w:style w:type="paragraph" w:customStyle="1" w:styleId="DD67417B08314D0F914788D9806AD20B">
    <w:name w:val="DD67417B08314D0F914788D9806AD20B"/>
  </w:style>
  <w:style w:type="paragraph" w:customStyle="1" w:styleId="506CD22ED6B04F24A8AC930EAC2D51A3">
    <w:name w:val="506CD22ED6B04F24A8AC930EAC2D51A3"/>
  </w:style>
  <w:style w:type="paragraph" w:customStyle="1" w:styleId="EA8DBBE4C8B7439E82067147CE102233">
    <w:name w:val="EA8DBBE4C8B7439E82067147CE102233"/>
  </w:style>
  <w:style w:type="paragraph" w:customStyle="1" w:styleId="1A819FF090E743E5A912DB4631BA3B6C">
    <w:name w:val="1A819FF090E743E5A912DB4631BA3B6C"/>
  </w:style>
  <w:style w:type="paragraph" w:customStyle="1" w:styleId="ECD85F157B704E58A74E9034954DCAAC">
    <w:name w:val="ECD85F157B704E58A74E9034954DCAAC"/>
  </w:style>
  <w:style w:type="paragraph" w:customStyle="1" w:styleId="00E1A574829B49DD8AD232D8179FBAA8">
    <w:name w:val="00E1A574829B49DD8AD232D8179FBAA8"/>
  </w:style>
  <w:style w:type="paragraph" w:customStyle="1" w:styleId="422EAFAEBE1A46748EF82F7DBA84B335">
    <w:name w:val="422EAFAEBE1A46748EF82F7DBA84B335"/>
  </w:style>
  <w:style w:type="paragraph" w:customStyle="1" w:styleId="773CE89B8B3849458FA188DCE991328D">
    <w:name w:val="773CE89B8B3849458FA188DCE991328D"/>
  </w:style>
  <w:style w:type="paragraph" w:customStyle="1" w:styleId="F39F31157D5D4D90AA913E4DEA65A4F0">
    <w:name w:val="F39F31157D5D4D90AA913E4DEA65A4F0"/>
  </w:style>
  <w:style w:type="paragraph" w:customStyle="1" w:styleId="0F44C5EE70C645B586D7D2717BA10000">
    <w:name w:val="0F44C5EE70C645B586D7D2717BA10000"/>
  </w:style>
  <w:style w:type="paragraph" w:customStyle="1" w:styleId="C04582883A8F4D1C8B43C69702C11B61">
    <w:name w:val="C04582883A8F4D1C8B43C69702C11B61"/>
  </w:style>
  <w:style w:type="paragraph" w:customStyle="1" w:styleId="4D48AAAA7FCF4E76A1F94CF48E81C57E">
    <w:name w:val="4D48AAAA7FCF4E76A1F94CF48E81C57E"/>
  </w:style>
  <w:style w:type="paragraph" w:customStyle="1" w:styleId="D8A3D7902E7C44BEA06D4034A5D4D8F5">
    <w:name w:val="D8A3D7902E7C44BEA06D4034A5D4D8F5"/>
  </w:style>
  <w:style w:type="paragraph" w:customStyle="1" w:styleId="D41E55DD01F24861B301DC1C909527B3">
    <w:name w:val="D41E55DD01F24861B301DC1C909527B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95279769B5FC4EF085FFF73ACB924749">
    <w:name w:val="95279769B5FC4EF085FFF73ACB924749"/>
  </w:style>
  <w:style w:type="paragraph" w:customStyle="1" w:styleId="C20D70F7198C4CF291A9169B8ED4A58E">
    <w:name w:val="C20D70F7198C4CF291A9169B8ED4A58E"/>
    <w:rsid w:val="00980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{B4DB1CA3-C93F-4614-B009-37228A96D161}tf00546271_win32.dotx</Template>
  <TotalTime>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2022-12-23T18:46:00Z</dcterms:created>
  <dcterms:modified xsi:type="dcterms:W3CDTF">2022-12-23T19:42:00Z</dcterms:modified>
</cp:coreProperties>
</file>